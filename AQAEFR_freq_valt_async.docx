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CB" w:rsidRPr="00B50CAA" w:rsidRDefault="00816BCB" w:rsidP="00816BCB">
      <w:pPr>
        <w:pStyle w:val="Nyilatkozatcm"/>
      </w:pPr>
      <w:r w:rsidRPr="00B50CAA">
        <w:t>FELADATKIÍRÁS</w:t>
      </w:r>
    </w:p>
    <w:p w:rsidR="00816BCB" w:rsidRPr="00B50CAA" w:rsidRDefault="00350AEC" w:rsidP="003A4CDB">
      <w:r w:rsidRPr="00350AEC">
        <w:t xml:space="preserve">A feladatkiírást a </w:t>
      </w:r>
      <w:r w:rsidRPr="002102C3">
        <w:rPr>
          <w:rStyle w:val="Strong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:rsidR="0063585C" w:rsidRPr="004851C7" w:rsidRDefault="00816BCB" w:rsidP="00D429F2">
      <w:pPr>
        <w:pStyle w:val="Cmlaplog"/>
      </w:pPr>
      <w:r>
        <w:br w:type="page"/>
      </w:r>
      <w:r w:rsidR="002A6B2C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42.75pt" fillcolor="window">
            <v:imagedata r:id="rId8" o:title="muegyetem"/>
          </v:shape>
        </w:pict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FC59D8" w:rsidP="00D429F2">
      <w:pPr>
        <w:pStyle w:val="Cmlapkarstanszk"/>
      </w:pPr>
      <w:fldSimple w:instr=" DOCPROPERTY  Company  \* MERGEFORMAT ">
        <w:r w:rsidR="00B36577">
          <w:t>Villamos Energetika Tanszék</w:t>
        </w:r>
      </w:fldSimple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FC59D8" w:rsidP="00171054">
      <w:pPr>
        <w:pStyle w:val="Cmlapszerz"/>
      </w:pPr>
      <w:fldSimple w:instr=" AUTHOR  \* MERGEFORMAT ">
        <w:r w:rsidR="00B36577">
          <w:t>Rácz Benedek György</w:t>
        </w:r>
      </w:fldSimple>
    </w:p>
    <w:p w:rsidR="0063585C" w:rsidRPr="00B50CAA" w:rsidRDefault="00FC59D8">
      <w:pPr>
        <w:pStyle w:val="Title"/>
      </w:pPr>
      <w:fldSimple w:instr=" TITLE  \* MERGEFORMAT ">
        <w:r w:rsidR="00B36577">
          <w:t>Frekvenciaváltós aszinkron motoros hajtások vizsgálata</w:t>
        </w:r>
      </w:fldSimple>
    </w:p>
    <w:p w:rsidR="0063585C" w:rsidRPr="00B50CAA" w:rsidRDefault="00FC59D8" w:rsidP="009C1C93">
      <w:pPr>
        <w:pStyle w:val="Subtitle"/>
      </w:pPr>
      <w:fldSimple w:instr=" SUBJECT  \* MERGEFORMAT ">
        <w:r w:rsidR="00B36577">
          <w:t>Villamos gépek</w:t>
        </w:r>
      </w:fldSimple>
    </w:p>
    <w:p w:rsidR="0063585C" w:rsidRPr="00D429F2" w:rsidRDefault="00FC59D8" w:rsidP="009C1C93">
      <w:pPr>
        <w:pStyle w:val="Sub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2;mso-position-horizontal-relative:page" stroked="f">
            <v:textbox style="mso-next-textbox:#_x0000_s1031">
              <w:txbxContent>
                <w:p w:rsidR="008F5D79" w:rsidRDefault="008F5D79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8F5D79" w:rsidRDefault="008F5D79" w:rsidP="00171054">
                  <w:pPr>
                    <w:pStyle w:val="Cmlapszerz"/>
                  </w:pPr>
                  <w:fldSimple w:instr=" DOCPROPERTY &quot;Manager&quot;  \* MERGEFORMAT ">
                    <w:r>
                      <w:t>Dr. Számel László</w:t>
                    </w:r>
                  </w:fldSimple>
                </w:p>
                <w:p w:rsidR="008F5D79" w:rsidRDefault="008F5D79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2016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B36577" w:rsidRPr="00D94BF7" w:rsidRDefault="00730B3C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8347341" w:history="1">
        <w:r w:rsidR="00B36577" w:rsidRPr="006634FD">
          <w:rPr>
            <w:rStyle w:val="Hyperlink"/>
            <w:noProof/>
          </w:rPr>
          <w:t>Összefoglaló</w:t>
        </w:r>
        <w:r w:rsidR="00B36577">
          <w:rPr>
            <w:noProof/>
            <w:webHidden/>
          </w:rPr>
          <w:tab/>
        </w:r>
        <w:r w:rsidR="00B36577">
          <w:rPr>
            <w:noProof/>
            <w:webHidden/>
          </w:rPr>
          <w:fldChar w:fldCharType="begin"/>
        </w:r>
        <w:r w:rsidR="00B36577">
          <w:rPr>
            <w:noProof/>
            <w:webHidden/>
          </w:rPr>
          <w:instrText xml:space="preserve"> PAGEREF _Toc468347341 \h </w:instrText>
        </w:r>
        <w:r w:rsidR="00B36577">
          <w:rPr>
            <w:noProof/>
            <w:webHidden/>
          </w:rPr>
        </w:r>
        <w:r w:rsidR="00B36577">
          <w:rPr>
            <w:noProof/>
            <w:webHidden/>
          </w:rPr>
          <w:fldChar w:fldCharType="separate"/>
        </w:r>
        <w:r w:rsidR="00B36577">
          <w:rPr>
            <w:noProof/>
            <w:webHidden/>
          </w:rPr>
          <w:t>5</w:t>
        </w:r>
        <w:r w:rsidR="00B36577"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42" w:history="1">
        <w:r w:rsidRPr="006634FD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43" w:history="1">
        <w:r w:rsidRPr="006634FD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4" w:history="1">
        <w:r w:rsidRPr="006634FD">
          <w:rPr>
            <w:rStyle w:val="Hyperlink"/>
            <w:noProof/>
          </w:rPr>
          <w:t>1.1 Villamos gépek osztályozás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3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5" w:history="1">
        <w:r w:rsidRPr="006634FD">
          <w:rPr>
            <w:rStyle w:val="Hyperlink"/>
            <w:noProof/>
          </w:rPr>
          <w:t>1.1.1 A frekvencia feltétel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6" w:history="1">
        <w:r w:rsidRPr="006634FD">
          <w:rPr>
            <w:rStyle w:val="Hyperlink"/>
            <w:noProof/>
          </w:rPr>
          <w:t>1.2 Az aszinkron gép más forgógépekhez viszonyítva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47" w:history="1">
        <w:r w:rsidRPr="006634FD">
          <w:rPr>
            <w:rStyle w:val="Hyperlink"/>
            <w:noProof/>
          </w:rPr>
          <w:t>2 Az indukciós aszinkron gép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8" w:history="1">
        <w:r w:rsidRPr="006634FD">
          <w:rPr>
            <w:rStyle w:val="Hyperlink"/>
            <w:noProof/>
          </w:rPr>
          <w:t>2.1 Fizikai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49" w:history="1">
        <w:r w:rsidRPr="006634FD">
          <w:rPr>
            <w:rStyle w:val="Hyperlink"/>
            <w:noProof/>
          </w:rPr>
          <w:t>2.2 Működési elv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50" w:history="1">
        <w:r w:rsidRPr="006634FD">
          <w:rPr>
            <w:rStyle w:val="Hyperlink"/>
            <w:noProof/>
          </w:rPr>
          <w:t>3 Aszinkron gép modellje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1" w:history="1">
        <w:r w:rsidRPr="006634FD">
          <w:rPr>
            <w:rStyle w:val="Hyperlink"/>
            <w:noProof/>
          </w:rPr>
          <w:t>3.1 Motor egyenletek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2" w:history="1">
        <w:r w:rsidRPr="006634FD">
          <w:rPr>
            <w:rStyle w:val="Hyperlink"/>
            <w:noProof/>
          </w:rPr>
          <w:t>3.2 Motor modell állandósult állapotban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3" w:history="1">
        <w:r w:rsidRPr="006634FD">
          <w:rPr>
            <w:rStyle w:val="Hyperlink"/>
            <w:noProof/>
          </w:rPr>
          <w:t>3.3 Álltalános motor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4" w:history="1">
        <w:r w:rsidRPr="006634FD">
          <w:rPr>
            <w:rStyle w:val="Hyperlink"/>
            <w:noProof/>
          </w:rPr>
          <w:t>3.4 Matlab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55" w:history="1">
        <w:r w:rsidRPr="006634FD">
          <w:rPr>
            <w:rStyle w:val="Hyperlink"/>
            <w:noProof/>
          </w:rPr>
          <w:t>4 Vezérlési stratégiák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6" w:history="1">
        <w:r w:rsidRPr="006634FD">
          <w:rPr>
            <w:rStyle w:val="Hyperlink"/>
            <w:noProof/>
          </w:rPr>
          <w:t>4.1 Hálózati táplálás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7" w:history="1">
        <w:r w:rsidRPr="006634FD">
          <w:rPr>
            <w:rStyle w:val="Hyperlink"/>
            <w:noProof/>
          </w:rPr>
          <w:t>4.2 PWM technikák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8" w:history="1">
        <w:r w:rsidRPr="006634FD">
          <w:rPr>
            <w:rStyle w:val="Hyperlink"/>
            <w:noProof/>
          </w:rPr>
          <w:t>4.3 V/F vezérlés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59" w:history="1">
        <w:r w:rsidRPr="006634FD">
          <w:rPr>
            <w:rStyle w:val="Hyperlink"/>
            <w:noProof/>
          </w:rPr>
          <w:t>4.4 Fluxus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60" w:history="1">
        <w:r w:rsidRPr="006634FD">
          <w:rPr>
            <w:rStyle w:val="Hyperlink"/>
            <w:noProof/>
          </w:rPr>
          <w:t>4.5 Áram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2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en-US"/>
        </w:rPr>
      </w:pPr>
      <w:hyperlink w:anchor="_Toc468347361" w:history="1">
        <w:r w:rsidRPr="006634FD">
          <w:rPr>
            <w:rStyle w:val="Hyperlink"/>
            <w:noProof/>
          </w:rPr>
          <w:t>4.6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62" w:history="1">
        <w:r w:rsidRPr="006634FD">
          <w:rPr>
            <w:rStyle w:val="Hyperlink"/>
            <w:noProof/>
          </w:rPr>
          <w:t>5 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63" w:history="1">
        <w:r w:rsidRPr="006634FD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6577" w:rsidRPr="00D94BF7" w:rsidRDefault="00B36577">
      <w:pPr>
        <w:pStyle w:val="TOC1"/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468347364" w:history="1">
        <w:r w:rsidRPr="006634FD">
          <w:rPr>
            <w:rStyle w:val="Hyperlink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_Toc468347364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0B3C" w:rsidRDefault="00730B3C">
      <w:r>
        <w:rPr>
          <w:b/>
          <w:bCs/>
        </w:rPr>
        <w:fldChar w:fldCharType="end"/>
      </w:r>
    </w:p>
    <w:p w:rsidR="0063585C" w:rsidRPr="00B50CAA" w:rsidRDefault="0063585C" w:rsidP="00FA0150">
      <w:pPr>
        <w:pStyle w:val="Caption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B36577">
        <w:rPr>
          <w:b/>
          <w:bCs/>
          <w:noProof/>
        </w:rPr>
        <w:t>Rácz Benedek György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 xml:space="preserve">Hozzájárulok, hogy a jelen munkám alapadatait (szerző(k),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B36577">
        <w:rPr>
          <w:noProof/>
        </w:rPr>
        <w:t>2016. 12. 01.</w:t>
      </w:r>
      <w:r w:rsidRPr="00B50CAA">
        <w:fldChar w:fldCharType="end"/>
      </w:r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fldSimple w:instr=" AUTHOR   \* MERGEFORMAT ">
        <w:r w:rsidR="00B36577">
          <w:t>Rácz Benedek György</w:t>
        </w:r>
      </w:fldSimple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468347341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468347342"/>
      <w:r w:rsidRPr="00B50CAA">
        <w:lastRenderedPageBreak/>
        <w:t>Abstract</w:t>
      </w:r>
      <w:bookmarkEnd w:id="1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Heading1"/>
      </w:pPr>
      <w:bookmarkStart w:id="2" w:name="_Toc332797397"/>
      <w:bookmarkStart w:id="3" w:name="_Toc468347343"/>
      <w:r>
        <w:lastRenderedPageBreak/>
        <w:t>Bevezetés</w:t>
      </w:r>
      <w:bookmarkEnd w:id="2"/>
      <w:bookmarkEnd w:id="3"/>
    </w:p>
    <w:p w:rsidR="00195054" w:rsidRDefault="00195054" w:rsidP="00195054">
      <w:r>
        <w:t>A villamos gépek és hajtások napjainkban a robotika és az elektromos járművek elterjedésével új dimenziót nyernek. A hagyományos gépek és vezérlési módszerek már kiforrtak, de az új követelmények, és a folyamatosan fejlődő mikro- és teljesítményelektronikai ágazatok adta új lehetőségek indokolják a téma aktualitását.</w:t>
      </w:r>
    </w:p>
    <w:p w:rsidR="00195054" w:rsidRPr="00195054" w:rsidRDefault="00195054" w:rsidP="00195054">
      <w:r>
        <w:t xml:space="preserve">A következőkben először röviden elhelyezném az aszinkron motorokat a többi villamos gép mellet. Majd rátérek ezen típus alapvető működési elvére. Ezután vázolnám a motor egyenleteit, modelljeit, és egy lehetséges szimulációját. Végül </w:t>
      </w:r>
      <w:r w:rsidR="00B7430F">
        <w:t>ismertetném a lehetséges vezérlési stratégiákat.</w:t>
      </w:r>
    </w:p>
    <w:p w:rsidR="00195054" w:rsidRDefault="00B7430F" w:rsidP="00B7430F">
      <w:pPr>
        <w:pStyle w:val="Heading2"/>
      </w:pPr>
      <w:bookmarkStart w:id="4" w:name="_Toc468347344"/>
      <w:r>
        <w:t>Villamos gépek osztályozás</w:t>
      </w:r>
      <w:bookmarkEnd w:id="4"/>
    </w:p>
    <w:p w:rsidR="00B7430F" w:rsidRDefault="00B7430F" w:rsidP="00225F65">
      <w:r>
        <w:t xml:space="preserve">A villamos </w:t>
      </w:r>
      <w:r w:rsidR="00E20BD3">
        <w:t>átalakítókat</w:t>
      </w:r>
      <w:r>
        <w:t xml:space="preserve"> alapvetően két csoportra oszthatjuk. </w:t>
      </w:r>
      <w:r w:rsidR="00E15A80">
        <w:t>A</w:t>
      </w:r>
      <w:r>
        <w:t>z egyiket a transzformátorok, a másikat az elektromechanikus villamos átalakítók</w:t>
      </w:r>
      <w:r w:rsidR="00E20BD3">
        <w:t xml:space="preserve"> más néven villamos gépek</w:t>
      </w:r>
      <w:r>
        <w:t xml:space="preserve"> alkotják.</w:t>
      </w:r>
      <w:r w:rsidR="00E20BD3">
        <w:fldChar w:fldCharType="begin"/>
      </w:r>
      <w:r w:rsidR="00E20BD3">
        <w:instrText xml:space="preserve"> REF _Ref468289882 \r \h </w:instrText>
      </w:r>
      <w:r w:rsidR="00E20BD3">
        <w:fldChar w:fldCharType="separate"/>
      </w:r>
      <w:r w:rsidR="00B36577">
        <w:t>[1]</w:t>
      </w:r>
      <w:r w:rsidR="00E20BD3">
        <w:fldChar w:fldCharType="end"/>
      </w:r>
      <w:r>
        <w:t xml:space="preserve"> Utóbbit tovább bonthatjuk forgó</w:t>
      </w:r>
      <w:r w:rsidR="00E20BD3">
        <w:t>-</w:t>
      </w:r>
      <w:r>
        <w:t xml:space="preserve"> és lineáris gépekre.</w:t>
      </w:r>
      <w:r w:rsidR="00E20BD3">
        <w:t xml:space="preserve"> A továbbiakban csak elektromágneses forgó gépekkel fogok foglalkozni. Léteznek elektrosztatikus gépek is, de ezeket a kis energiasűrűségük miatt csak extrém esetekben alkalmazzák.</w:t>
      </w:r>
      <w:r w:rsidR="00E20BD3">
        <w:fldChar w:fldCharType="begin"/>
      </w:r>
      <w:r w:rsidR="00E20BD3">
        <w:instrText xml:space="preserve"> REF _Ref468289892 \r \h </w:instrText>
      </w:r>
      <w:r w:rsidR="00E20BD3">
        <w:fldChar w:fldCharType="separate"/>
      </w:r>
      <w:r w:rsidR="00B36577">
        <w:t>[2]</w:t>
      </w:r>
      <w:r w:rsidR="00E20BD3">
        <w:fldChar w:fldCharType="end"/>
      </w:r>
    </w:p>
    <w:p w:rsidR="003A610A" w:rsidRDefault="00E20BD3" w:rsidP="00225F65">
      <w:r>
        <w:t xml:space="preserve">A forgó villamos gépeket csoportosíthatjuk alapvető fizikai elvük </w:t>
      </w:r>
      <w:r w:rsidR="007C3192">
        <w:t>fényében</w:t>
      </w:r>
      <w:r>
        <w:t xml:space="preserve">, vagy a frekvencia feltétel </w:t>
      </w:r>
      <w:r w:rsidR="007C3192">
        <w:t>alapján.</w:t>
      </w:r>
    </w:p>
    <w:p w:rsidR="003A610A" w:rsidRDefault="003A610A" w:rsidP="003A610A">
      <w:pPr>
        <w:pStyle w:val="Heading3"/>
      </w:pPr>
      <w:bookmarkStart w:id="5" w:name="_Toc468347345"/>
      <w:r>
        <w:t>A frekvencia feltétel</w:t>
      </w:r>
      <w:bookmarkEnd w:id="5"/>
    </w:p>
    <w:p w:rsidR="00E20BD3" w:rsidRDefault="007C3192" w:rsidP="00225F65">
      <w:r>
        <w:t>A frekvenciafeltétel a</w:t>
      </w:r>
      <w:r w:rsidR="00874A86">
        <w:t xml:space="preserve"> sztátor által gerjesztett mező (ω</w:t>
      </w:r>
      <w:r w:rsidR="00874A86" w:rsidRPr="00874A86">
        <w:rPr>
          <w:vertAlign w:val="subscript"/>
        </w:rPr>
        <w:t>S</w:t>
      </w:r>
      <w:r w:rsidR="00874A86">
        <w:t>), a forgórészhez képesti mágneses mező (ω</w:t>
      </w:r>
      <w:r w:rsidR="00874A86">
        <w:rPr>
          <w:vertAlign w:val="subscript"/>
        </w:rPr>
        <w:t>R</w:t>
      </w:r>
      <w:r w:rsidR="00874A86">
        <w:t>), és a forgórész mechanikai szögsebessége (ω</w:t>
      </w:r>
      <w:r w:rsidR="00874A86">
        <w:rPr>
          <w:vertAlign w:val="subscript"/>
        </w:rPr>
        <w:t>M</w:t>
      </w:r>
      <w:r w:rsidR="00874A86">
        <w:t xml:space="preserve">) között teremt kapcsolatot. </w:t>
      </w:r>
      <w:r>
        <w:fldChar w:fldCharType="begin"/>
      </w:r>
      <w:r>
        <w:instrText xml:space="preserve"> REF _Ref468289882 \r \h </w:instrText>
      </w:r>
      <w:r>
        <w:fldChar w:fldCharType="separate"/>
      </w:r>
      <w:r w:rsidR="00B36577">
        <w:t>[1]</w:t>
      </w:r>
      <w:r>
        <w:fldChar w:fldCharType="end"/>
      </w:r>
    </w:p>
    <w:p w:rsidR="00E15A80" w:rsidRDefault="002A6B2C" w:rsidP="002A6B2C">
      <w:pPr>
        <w:jc w:val="center"/>
      </w:pPr>
      <w:r>
        <w:pict>
          <v:shape id="_x0000_i1044" type="#_x0000_t75" style="width:102pt;height:25.5pt">
            <v:imagedata r:id="rId10" o:title="freq_cond"/>
          </v:shape>
        </w:pict>
      </w:r>
    </w:p>
    <w:p w:rsidR="003A610A" w:rsidRDefault="00874A86" w:rsidP="003A610A">
      <w:pPr>
        <w:jc w:val="left"/>
      </w:pPr>
      <w:r>
        <w:t>Ez alapján három géptípust különböztethetünk meg. Ha ω</w:t>
      </w:r>
      <w:r w:rsidRPr="00874A86">
        <w:rPr>
          <w:vertAlign w:val="subscript"/>
        </w:rPr>
        <w:t>S</w:t>
      </w:r>
      <w:r>
        <w:t xml:space="preserve"> zérus, azaz a sztátor mágneses tere áll az egyenáramú gépeket írtuk le. Amennyiben ω</w:t>
      </w:r>
      <w:r>
        <w:rPr>
          <w:vertAlign w:val="subscript"/>
        </w:rPr>
        <w:t>R</w:t>
      </w:r>
      <w:r>
        <w:t xml:space="preserve"> nulla, azaz a rotor állónak látja a mágneses teret megkaptuk a szinkron gépekre érvényes egyenletet. </w:t>
      </w:r>
      <w:r w:rsidR="003A610A">
        <w:t>Mivel az ω</w:t>
      </w:r>
      <w:r w:rsidR="003A610A">
        <w:rPr>
          <w:vertAlign w:val="subscript"/>
        </w:rPr>
        <w:t xml:space="preserve">M </w:t>
      </w:r>
      <w:r w:rsidR="003A610A">
        <w:t>= 0 feltétel mellett nem forogna a motor, így már csak egy variáció maradt, az, amikor egyik sem nulla. Ez írja le az aszinkron gépek frekvencia egyenletét.</w:t>
      </w:r>
    </w:p>
    <w:p w:rsidR="00FC59D8" w:rsidRPr="003A610A" w:rsidRDefault="00FC59D8" w:rsidP="00FC59D8">
      <w:pPr>
        <w:ind w:firstLine="0"/>
        <w:jc w:val="left"/>
      </w:pPr>
      <w:r>
        <w:rPr>
          <w:noProof/>
          <w:lang w:val="en-US"/>
        </w:rPr>
        <w:pict>
          <v:group id="_x0000_s1035" editas="orgchart" style="position:absolute;margin-left:0;margin-top:0;width:418pt;height:212.6pt;z-index:1;mso-position-horizontal-relative:char;mso-position-vertical-relative:line" coordorigin="1635,1192" coordsize="9509,5121">
            <o:lock v:ext="edit" aspectratio="t"/>
            <o:diagram v:ext="edit" dgmstyle="0" dgmscalex="58537" dgmscaley="55285" dgmfontsize="10" constrainbounds="0,0,0,0">
              <o:relationtable v:ext="edit">
                <o:rel v:ext="edit" idsrc="#_s1036" iddest="#_s1036"/>
                <o:rel v:ext="edit" idsrc="#_s1037" iddest="#_s1036" idcntr="#_s1040"/>
                <o:rel v:ext="edit" idsrc="#_s1038" iddest="#_s1036" idcntr="#_s1041"/>
                <o:rel v:ext="edit" idsrc="#_s1043" iddest="#_s1037" idcntr="#_s1044"/>
                <o:rel v:ext="edit" idsrc="#_s1045" iddest="#_s1037" idcntr="#_s1046"/>
                <o:rel v:ext="edit" idsrc="#_s1047" iddest="#_s1038" idcntr="#_s1048"/>
                <o:rel v:ext="edit" idsrc="#_s1049" iddest="#_s1038" idcntr="#_s1050"/>
                <o:rel v:ext="edit" idsrc="#_s1059" iddest="#_s1038" idcntr="#_s1060"/>
                <o:rel v:ext="edit" idsrc="#_s1055" iddest="#_s1043" idcntr="#_s1056"/>
                <o:rel v:ext="edit" idsrc="#_s1057" iddest="#_s1043" idcntr="#_s1058"/>
                <o:rel v:ext="edit" idsrc="#_s1051" iddest="#_s1045" idcntr="#_s1052"/>
                <o:rel v:ext="edit" idsrc="#_s1053" iddest="#_s1045" idcntr="#_s1054"/>
              </o:relationtable>
            </o:diagram>
            <v:shape id="_x0000_s1034" type="#_x0000_t75" style="position:absolute;left:1635;top:1192;width:9509;height:5121" o:preferrelative="f">
              <v:fill o:detectmouseclick="t"/>
              <v:path o:extrusionok="t" o:connecttype="none"/>
              <o:lock v:ext="edit" text="t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s1060" o:spid="_x0000_s1060" type="#_x0000_t33" style="position:absolute;left:8586;top:3021;width:364;height:2927;rotation:180" o:connectortype="elbow" adj="-613347,-47822,-613347" strokeweight="2.25pt"/>
            <v:shape id="_s1058" o:spid="_x0000_s1058" type="#_x0000_t33" style="position:absolute;left:2732;top:4119;width:366;height:1829;rotation:180" o:connectortype="elbow" adj="-265739,-76503,-265739" strokeweight="2.25pt"/>
            <v:shape id="_s1056" o:spid="_x0000_s1056" type="#_x0000_t33" style="position:absolute;left:2732;top:4119;width:366;height:732;rotation:180" o:connectortype="elbow" adj="-265739,-158767,-265739" strokeweight="2.25pt"/>
            <v:shape id="_s1054" o:spid="_x0000_s1054" type="#_x0000_t33" style="position:absolute;left:5658;top:4119;width:366;height:1829;rotation:180" o:connectortype="elbow" adj="-438606,-76503,-438606" strokeweight="2.25pt"/>
            <v:shape id="_s1052" o:spid="_x0000_s1052" type="#_x0000_t33" style="position:absolute;left:5658;top:4119;width:366;height:732;rotation:180" o:connectortype="elbow" adj="-438606,-158767,-438606" strokeweight="2.25pt"/>
            <v:shape id="_s1050" o:spid="_x0000_s1050" type="#_x0000_t33" style="position:absolute;left:8586;top:3021;width:364;height:1830;rotation:180" o:connectortype="elbow" adj="-613347,-63549,-613347" strokeweight="2.25pt"/>
            <v:shape id="_s1048" o:spid="_x0000_s1048" type="#_x0000_t33" style="position:absolute;left:8586;top:3021;width:364;height:733;rotation:180" o:connectortype="elbow" adj="-613347,-126403,-613347" strokeweight="2.25p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46" o:spid="_x0000_s1046" type="#_x0000_t34" style="position:absolute;left:4743;top:2474;width:367;height:1462;rotation:270;flip:x" o:connectortype="elbow" adj=",53736,-448555" strokeweight="2.25pt"/>
            <v:shape id="_s1044" o:spid="_x0000_s1044" type="#_x0000_t34" style="position:absolute;left:3280;top:2473;width:367;height:1464;rotation:270" o:connectortype="elbow" adj=",-53695,-262611" strokeweight="2.25pt"/>
            <v:shape id="_s1041" o:spid="_x0000_s1041" type="#_x0000_t34" style="position:absolute;left:7306;top:1009;width:366;height:2195;rotation:270;flip:x" o:connectortype="elbow" adj=",25781,-634571" strokeweight="2.25pt"/>
            <v:shape id="_s1040" o:spid="_x0000_s1040" type="#_x0000_t34" style="position:absolute;left:5111;top:1009;width:366;height:2195;rotation:270" o:connectortype="elbow" adj=",-25781,-355618" strokeweight="2.25pt"/>
            <v:roundrect id="_s1036" o:spid="_x0000_s1036" style="position:absolute;left:5293;top:1192;width:2195;height:732;v-text-anchor:middle" arcsize="10923f" o:dgmlayout="0" o:dgmnodekind="1" fillcolor="#bbe0e3">
              <v:textbox style="mso-next-textbox:#_s1036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Villamos gépek</w:t>
                    </w:r>
                  </w:p>
                </w:txbxContent>
              </v:textbox>
            </v:roundrect>
            <v:roundrect id="_s1037" o:spid="_x0000_s1037" style="position:absolute;left:3098;top:2290;width:2195;height:732;v-text-anchor:middle" arcsize="10923f" o:dgmlayout="0" o:dgmnodekind="0" fillcolor="#bbe0e3">
              <v:textbox style="mso-next-textbox:#_s1037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AC</w:t>
                    </w:r>
                  </w:p>
                </w:txbxContent>
              </v:textbox>
            </v:roundrect>
            <v:roundrect id="_s1038" o:spid="_x0000_s1038" style="position:absolute;left:7487;top:2290;width:2195;height:732;v-text-anchor:middle" arcsize="10923f" o:dgmlayout="2" o:dgmnodekind="0" o:dgmlayoutmru="2" fillcolor="#bbe0e3">
              <v:textbox style="mso-next-textbox:#_s1038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DC</w:t>
                    </w:r>
                  </w:p>
                  <w:p w:rsidR="008F5D79" w:rsidRPr="00FC59D8" w:rsidRDefault="008F5D79" w:rsidP="00FC59D8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roundrect>
            <v:roundrect id="_s1043" o:spid="_x0000_s1043" style="position:absolute;left:1635;top:3388;width:2194;height:731;v-text-anchor:middle" arcsize="10923f" o:dgmlayout="2" o:dgmnodekind="0" fillcolor="#bbe0e3">
              <v:textbox style="mso-next-textbox:#_s1043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Szinkron</w:t>
                    </w:r>
                  </w:p>
                </w:txbxContent>
              </v:textbox>
            </v:roundrect>
            <v:roundrect id="_s1045" o:spid="_x0000_s1045" style="position:absolute;left:4561;top:3388;width:2194;height:731;v-text-anchor:middle" arcsize="10923f" o:dgmlayout="2" o:dgmnodekind="0" fillcolor="#bbe0e3">
              <v:textbox style="mso-next-textbox:#_s1045" inset="0,0,0,0">
                <w:txbxContent>
                  <w:p w:rsidR="008F5D79" w:rsidRPr="00FC59D8" w:rsidRDefault="008F5D79" w:rsidP="00FC59D8">
                    <w:pPr>
                      <w:pStyle w:val="Doboz"/>
                    </w:pPr>
                    <w:r w:rsidRPr="00FC59D8">
                      <w:t>Aszinkron</w:t>
                    </w:r>
                  </w:p>
                </w:txbxContent>
              </v:textbox>
            </v:roundrect>
            <v:roundrect id="_s1047" o:spid="_x0000_s1047" style="position:absolute;left:8950;top:3388;width:2194;height:731;v-text-anchor:middle" arcsize="10923f" o:dgmlayout="2" o:dgmnodekind="0" fillcolor="#bbe0e3">
              <v:textbox style="mso-next-textbox:#_s1047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Kefe nélküli</w:t>
                    </w:r>
                  </w:p>
                </w:txbxContent>
              </v:textbox>
            </v:roundrect>
            <v:roundrect id="_s1049" o:spid="_x0000_s1049" style="position:absolute;left:8950;top:4485;width:2194;height:731;v-text-anchor:middle" arcsize="10923f" o:dgmlayout="2" o:dgmnodekind="0" fillcolor="#bbe0e3">
              <v:textbox style="mso-next-textbox:#_s1049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Kefés</w:t>
                    </w:r>
                  </w:p>
                </w:txbxContent>
              </v:textbox>
            </v:roundrect>
            <v:roundrect id="_s1051" o:spid="_x0000_s1051" style="position:absolute;left:6024;top:4485;width:2194;height:731;v-text-anchor:middle" arcsize="10923f" o:dgmlayout="2" o:dgmnodekind="0" fillcolor="#bbe0e3">
              <v:textbox style="mso-next-textbox:#_s1051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Kalickás</w:t>
                    </w:r>
                  </w:p>
                </w:txbxContent>
              </v:textbox>
            </v:roundrect>
            <v:roundrect id="_s1053" o:spid="_x0000_s1053" style="position:absolute;left:6024;top:5582;width:2194;height:731;v-text-anchor:middle" arcsize="10923f" o:dgmlayout="2" o:dgmnodekind="0" fillcolor="#bbe0e3">
              <v:textbox style="mso-next-textbox:#_s1053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Csúszógyűrűs</w:t>
                    </w:r>
                  </w:p>
                </w:txbxContent>
              </v:textbox>
            </v:roundrect>
            <v:roundrect id="_s1055" o:spid="_x0000_s1055" style="position:absolute;left:3098;top:4485;width:2194;height:731;v-text-anchor:middle" arcsize="10923f" o:dgmlayout="2" o:dgmnodekind="0" fillcolor="#bbe0e3">
              <v:textbox style="mso-next-textbox:#_s1055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Reluktancia</w:t>
                    </w:r>
                  </w:p>
                </w:txbxContent>
              </v:textbox>
            </v:roundrect>
            <v:roundrect id="_s1057" o:spid="_x0000_s1057" style="position:absolute;left:3098;top:5582;width:2194;height:731;v-text-anchor:middle" arcsize="10923f" o:dgmlayout="2" o:dgmnodekind="0" fillcolor="#bbe0e3">
              <v:textbox style="mso-next-textbox:#_s1057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 w:rsidRPr="00FC59D8">
                      <w:t>Állandómágneses</w:t>
                    </w:r>
                  </w:p>
                </w:txbxContent>
              </v:textbox>
            </v:roundrect>
            <v:roundrect id="_s1059" o:spid="_x0000_s1059" style="position:absolute;left:8950;top:5582;width:2194;height:731;v-text-anchor:middle" arcsize="10923f" o:dgmlayout="2" o:dgmnodekind="0" fillcolor="#bbe0e3">
              <v:textbox style="mso-next-textbox:#_s1059" inset="0,0,0,0">
                <w:txbxContent>
                  <w:p w:rsidR="008F5D79" w:rsidRPr="00FC59D8" w:rsidRDefault="008F5D79" w:rsidP="00FC59D8">
                    <w:pPr>
                      <w:pStyle w:val="Doboz2"/>
                    </w:pPr>
                    <w:r>
                      <w:t>…</w:t>
                    </w:r>
                  </w:p>
                </w:txbxContent>
              </v:textbox>
            </v:roundrect>
          </v:group>
        </w:pict>
      </w:r>
      <w:r>
        <w:pict>
          <v:shape id="_x0000_i1082" type="#_x0000_t75" style="width:418.5pt;height:212.25pt">
            <v:imagedata croptop="-65520f" cropbottom="65520f"/>
          </v:shape>
        </w:pict>
      </w:r>
    </w:p>
    <w:bookmarkStart w:id="6" w:name="_Toc468347346"/>
    <w:p w:rsidR="00FC59D8" w:rsidRPr="00FC59D8" w:rsidRDefault="003F7D2F" w:rsidP="00FA0150">
      <w:pPr>
        <w:pStyle w:val="Caption"/>
        <w:rPr>
          <w:sz w:val="24"/>
          <w:szCs w:val="24"/>
        </w:rPr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C59D8">
        <w:t>. Ábra Villamos gépek csoportosítása</w:t>
      </w:r>
    </w:p>
    <w:p w:rsidR="00B7430F" w:rsidRDefault="00B7430F" w:rsidP="00B7430F">
      <w:pPr>
        <w:pStyle w:val="Heading2"/>
      </w:pPr>
      <w:r>
        <w:t>Az aszinkron gép más forgógépekhez viszonyítva</w:t>
      </w:r>
      <w:bookmarkEnd w:id="6"/>
    </w:p>
    <w:p w:rsidR="0039134A" w:rsidRDefault="0039134A" w:rsidP="003A610A">
      <w:r>
        <w:t>A következőkben a teljesség igénye nélkül néhány alapvető motortípussal vetném össze az aszinkron motorok tulajdonságait.</w:t>
      </w:r>
    </w:p>
    <w:p w:rsidR="003A610A" w:rsidRDefault="003A610A" w:rsidP="003A610A">
      <w:r>
        <w:t>Működési elv és vezérlés szempontjából is a legegyszerűbb motorok a hagyományos egyenáramú (DC) motorok.</w:t>
      </w:r>
      <w:r w:rsidR="00C83A5F">
        <w:t xml:space="preserve"> Az ilyen gépekhez képest az aszinkronok előnye lehet, hogy nincs benne csúszó alkatrész</w:t>
      </w:r>
      <w:r w:rsidR="00C83A5F">
        <w:rPr>
          <w:rStyle w:val="FootnoteReference"/>
        </w:rPr>
        <w:footnoteReference w:id="1"/>
      </w:r>
      <w:r w:rsidR="00C83A5F">
        <w:t>, ezáltal lassabban öregednek. A DC motorok hátránya, még hogy a kommutációnál szikrázhat. Ez veszélyes lehet, másrészt igénybe veszi mind a motort, mind a vezérlőt. Kommutációs szikrák nem lépnek fel aszinkron gépekben.</w:t>
      </w:r>
    </w:p>
    <w:p w:rsidR="00C83A5F" w:rsidRDefault="00C83A5F" w:rsidP="003A610A">
      <w:r>
        <w:t xml:space="preserve">Állandómágneses szinkron gépekhez viszonyítva nincs akkora energiasűrűsége, ám – pont az állandómágnesek miatt – olcsóbb náluk, és igénytelenebb. A reluktancia elven működő </w:t>
      </w:r>
      <w:r w:rsidR="00123CDB">
        <w:t>motorok jó alternatívái lehetnek az aszinkron gépeknek, azonban egy álltalános előnye van az utóbbiaknak az összes szinkronnal szemben. Ez pedig pont abból adódik, hogy ha a szinkron motorokat nem a forgórésszel megegyező frekvencián tápláljuk, jobb esetben nem lesz nyomatéka a motornak, rosszabb esetben rezonanciák léphetnek fel. Az aszinkronoknál, még ha semmi információnk sincs a motor állapotáról, szöghelyzetéről, akkor is tudunk biztonsággal nyomatékot produkálni. Azaz egy egyszerű hajtáshoz nem kell visszacsatolás és szenzor sem.</w:t>
      </w:r>
      <w:r w:rsidR="00495D31">
        <w:t xml:space="preserve"> Ugyan ezt a </w:t>
      </w:r>
      <w:r w:rsidR="00495D31">
        <w:lastRenderedPageBreak/>
        <w:t>tulajdonságot lehet kihasználni biztonságkritikus rendszerekben is, ha elromlik például a nyomaték szabályzó kör visszacsatolása, ha hibával is, de van esély az alapjel követésére.</w:t>
      </w:r>
    </w:p>
    <w:p w:rsidR="009F428A" w:rsidRDefault="009F428A" w:rsidP="003A610A">
      <w:r>
        <w:t>A fenti előnyök mellett azért is szerettem volna pont az aszinkron gépekkel foglalkozni a diplomám alatt, mert ezeknek a legbonyolultabb a gépegyenletük. Azaz, ezen gép modelljében minden olyan szerepel, ami más motoroknál előkerül.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390"/>
        <w:gridCol w:w="1923"/>
        <w:gridCol w:w="1625"/>
        <w:gridCol w:w="1579"/>
      </w:tblGrid>
      <w:tr w:rsidR="00D94BF7" w:rsidTr="00D94BF7">
        <w:tc>
          <w:tcPr>
            <w:tcW w:w="2203" w:type="dxa"/>
            <w:vMerge w:val="restart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Géptípus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DC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Szinkron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Aszinkron</w:t>
            </w:r>
          </w:p>
        </w:tc>
      </w:tr>
      <w:tr w:rsidR="00D94BF7" w:rsidTr="00D94BF7">
        <w:tc>
          <w:tcPr>
            <w:tcW w:w="2203" w:type="dxa"/>
            <w:vMerge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Állandómágneses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Reluktancia</w:t>
            </w:r>
          </w:p>
        </w:tc>
        <w:tc>
          <w:tcPr>
            <w:tcW w:w="1579" w:type="dxa"/>
            <w:shd w:val="clear" w:color="auto" w:fill="auto"/>
            <w:vAlign w:val="center"/>
          </w:tcPr>
          <w:p w:rsidR="0039134A" w:rsidRDefault="0039134A" w:rsidP="00D94BF7">
            <w:pPr>
              <w:ind w:firstLine="0"/>
              <w:jc w:val="center"/>
            </w:pPr>
            <w:r>
              <w:t>-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Ár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---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Teljesítménysűrűség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Igénytelenség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579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</w:tr>
      <w:tr w:rsidR="00D94BF7" w:rsidTr="00D94BF7">
        <w:tc>
          <w:tcPr>
            <w:tcW w:w="2203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Vezérlés</w:t>
            </w:r>
          </w:p>
        </w:tc>
        <w:tc>
          <w:tcPr>
            <w:tcW w:w="1390" w:type="dxa"/>
            <w:shd w:val="clear" w:color="auto" w:fill="auto"/>
          </w:tcPr>
          <w:p w:rsidR="0039134A" w:rsidRDefault="0039134A" w:rsidP="00D94BF7">
            <w:pPr>
              <w:ind w:firstLine="0"/>
            </w:pPr>
            <w:r>
              <w:t>+++</w:t>
            </w:r>
          </w:p>
        </w:tc>
        <w:tc>
          <w:tcPr>
            <w:tcW w:w="1923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625" w:type="dxa"/>
            <w:shd w:val="clear" w:color="auto" w:fill="auto"/>
          </w:tcPr>
          <w:p w:rsidR="0039134A" w:rsidRDefault="0039134A" w:rsidP="00D94BF7">
            <w:pPr>
              <w:ind w:firstLine="0"/>
            </w:pPr>
          </w:p>
        </w:tc>
        <w:tc>
          <w:tcPr>
            <w:tcW w:w="1579" w:type="dxa"/>
            <w:shd w:val="clear" w:color="auto" w:fill="auto"/>
          </w:tcPr>
          <w:p w:rsidR="0039134A" w:rsidRDefault="00FC59D8" w:rsidP="00D94BF7">
            <w:pPr>
              <w:ind w:firstLine="0"/>
            </w:pPr>
            <w:r>
              <w:t>+-</w:t>
            </w:r>
            <w:r w:rsidR="0039134A">
              <w:rPr>
                <w:rStyle w:val="FootnoteReference"/>
              </w:rPr>
              <w:footnoteReference w:id="2"/>
            </w:r>
          </w:p>
        </w:tc>
      </w:tr>
    </w:tbl>
    <w:p w:rsidR="0039134A" w:rsidRPr="003A610A" w:rsidRDefault="0039134A" w:rsidP="003A610A"/>
    <w:p w:rsidR="009455FA" w:rsidRDefault="00370D69" w:rsidP="00EB2509">
      <w:pPr>
        <w:pStyle w:val="Heading1"/>
      </w:pPr>
      <w:bookmarkStart w:id="7" w:name="_Toc468347347"/>
      <w:r>
        <w:lastRenderedPageBreak/>
        <w:t xml:space="preserve">Az indukciós </w:t>
      </w:r>
      <w:r w:rsidR="009455FA">
        <w:t>aszinkron gép</w:t>
      </w:r>
      <w:bookmarkEnd w:id="7"/>
    </w:p>
    <w:p w:rsidR="009455FA" w:rsidRPr="009455FA" w:rsidRDefault="009455FA" w:rsidP="009455FA">
      <w:r>
        <w:t xml:space="preserve">Ebben a fejezetben először </w:t>
      </w:r>
      <w:r w:rsidR="00AC13D3">
        <w:t>ismertetném a gép felépítését és részeit, majd e</w:t>
      </w:r>
      <w:r>
        <w:t>gy egyszerű kézzelfogható leírással bemutatnám a gép működésének alapjait.</w:t>
      </w:r>
    </w:p>
    <w:p w:rsidR="009455FA" w:rsidRDefault="009455FA" w:rsidP="009455FA">
      <w:pPr>
        <w:pStyle w:val="Heading2"/>
      </w:pPr>
      <w:bookmarkStart w:id="8" w:name="_Toc468347348"/>
      <w:r>
        <w:t>Fizikai felépítés</w:t>
      </w:r>
      <w:bookmarkEnd w:id="8"/>
    </w:p>
    <w:p w:rsidR="00AC13D3" w:rsidRDefault="00B36577" w:rsidP="00AC13D3">
      <w:r>
        <w:t>A forgó villamos gépek sztátorból (állórészből) és rotorból (forgórész) állnak. Az aszinkron motorok sztátorában helyezkednek el szimmetrikusan az</w:t>
      </w:r>
      <w:r w:rsidR="00541723">
        <w:t xml:space="preserve"> állórésztekercsek. A forgórészben is tekercsek helye</w:t>
      </w:r>
      <w:r w:rsidR="00A32DC7">
        <w:t>zkednek el, melyek kialakítása szerint két típus különböztet</w:t>
      </w:r>
      <w:r w:rsidR="002043B7">
        <w:t>hető meg: Kalickás forgórészű (squirrel-cage) és csúszógyűrűs (</w:t>
      </w:r>
      <w:r w:rsidR="002043B7" w:rsidRPr="002043B7">
        <w:t>wound</w:t>
      </w:r>
      <w:r w:rsidR="002043B7">
        <w:t>).</w:t>
      </w:r>
      <w:r w:rsidR="002043B7">
        <w:fldChar w:fldCharType="begin"/>
      </w:r>
      <w:r w:rsidR="002043B7">
        <w:instrText xml:space="preserve"> REF _Ref468379873 \r \h </w:instrText>
      </w:r>
      <w:r w:rsidR="002043B7">
        <w:fldChar w:fldCharType="separate"/>
      </w:r>
      <w:r w:rsidR="002043B7">
        <w:t>[3]</w:t>
      </w:r>
      <w:r w:rsidR="002043B7">
        <w:fldChar w:fldCharType="end"/>
      </w:r>
    </w:p>
    <w:p w:rsidR="002043B7" w:rsidRDefault="002043B7" w:rsidP="00AC13D3">
      <w:r>
        <w:t>A csúszógyűrűs motor rotorjában valóban tekercsek vannak, melyek kapcsai a tengelyen ki vannak vezetve csúszógyűrűkre</w:t>
      </w:r>
      <w:r w:rsidR="00FA0150">
        <w:t xml:space="preserve">, amint a </w:t>
      </w:r>
      <w:r w:rsidR="00FA0150">
        <w:fldChar w:fldCharType="begin"/>
      </w:r>
      <w:r w:rsidR="00FA0150">
        <w:instrText xml:space="preserve"> REF _Ref468382792 \h </w:instrText>
      </w:r>
      <w:r w:rsidR="00FA0150">
        <w:fldChar w:fldCharType="separate"/>
      </w:r>
      <w:r w:rsidR="00FA0150">
        <w:rPr>
          <w:noProof/>
        </w:rPr>
        <w:t>2</w:t>
      </w:r>
      <w:r w:rsidR="00FA0150">
        <w:t>.</w:t>
      </w:r>
      <w:r w:rsidR="00FA0150">
        <w:rPr>
          <w:noProof/>
        </w:rPr>
        <w:t>1</w:t>
      </w:r>
      <w:r w:rsidR="00FA0150">
        <w:t xml:space="preserve"> Ábra</w:t>
      </w:r>
      <w:r w:rsidR="00FA0150">
        <w:fldChar w:fldCharType="end"/>
      </w:r>
      <w:r w:rsidR="00FA0150">
        <w:t>-n is látszik.</w:t>
      </w:r>
      <w:r>
        <w:t xml:space="preserve"> Itt ellenállásokat lehet beiktatni a rotorkörbe, melyek a motor szabályozását teszik lehetővé. A mai teljesítmény elektronikai lehetőségek mellett nem gyakori a használatuk.</w:t>
      </w:r>
    </w:p>
    <w:p w:rsidR="00FA0150" w:rsidRDefault="00FA0150" w:rsidP="00FA0150">
      <w:pPr>
        <w:keepNext/>
        <w:jc w:val="center"/>
      </w:pPr>
      <w:r>
        <w:fldChar w:fldCharType="begin"/>
      </w:r>
      <w:r>
        <w:instrText xml:space="preserve"> INCLUDEPICTURE "http://2.bp.blogspot.com/_h6Rnyooa-s4/S19wgnkuZBI/AAAAAAAAAC0/BWOsIUKu_i4/s320/B_WOU1.jpg" \* MERGEFORMATINET </w:instrText>
      </w:r>
      <w:r>
        <w:fldChar w:fldCharType="separate"/>
      </w:r>
      <w:r>
        <w:pict>
          <v:shape id="_x0000_i1116" type="#_x0000_t75" alt="http://2.bp.blogspot.com/_h6Rnyooa-s4/S19wgnkuZBI/AAAAAAAAAC0/BWOsIUKu_i4/s320/B_WOU1.jpg" style="width:240pt;height:210pt">
            <v:imagedata r:id="rId11" r:href="rId12"/>
          </v:shape>
        </w:pict>
      </w:r>
      <w:r>
        <w:fldChar w:fldCharType="end"/>
      </w:r>
    </w:p>
    <w:bookmarkStart w:id="9" w:name="_Ref468382792"/>
    <w:bookmarkStart w:id="10" w:name="_Ref468382805"/>
    <w:p w:rsidR="00FA0150" w:rsidRPr="00AC13D3" w:rsidRDefault="003F7D2F" w:rsidP="00FA015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A0150">
        <w:t xml:space="preserve"> Ábra</w:t>
      </w:r>
      <w:bookmarkEnd w:id="9"/>
      <w:r w:rsidR="00FA0150">
        <w:t xml:space="preserve">: Csúszógyűrűs motor </w:t>
      </w:r>
      <w:r w:rsidR="00FA0150">
        <w:fldChar w:fldCharType="begin"/>
      </w:r>
      <w:r w:rsidR="00FA0150">
        <w:instrText xml:space="preserve"> REF _Ref468382716 \r \h </w:instrText>
      </w:r>
      <w:r w:rsidR="00FA0150">
        <w:fldChar w:fldCharType="separate"/>
      </w:r>
      <w:r w:rsidR="00FA0150">
        <w:t>[4]</w:t>
      </w:r>
      <w:r w:rsidR="00FA0150">
        <w:fldChar w:fldCharType="end"/>
      </w:r>
      <w:bookmarkEnd w:id="10"/>
    </w:p>
    <w:p w:rsidR="002043B7" w:rsidRDefault="002043B7" w:rsidP="00AC13D3">
      <w:r>
        <w:t>A kalickás motor rotorjában, valójában egymenetes tekercsek helyezkednek el. Valójában egy mókuskerék alakú vezetőkeret. Innen ered az angol elnevezés is.</w:t>
      </w:r>
      <w:r w:rsidR="004E1053">
        <w:t xml:space="preserve"> Igy a rotor</w:t>
      </w:r>
      <w:r>
        <w:t>tekercse</w:t>
      </w:r>
      <w:r w:rsidR="004E1053">
        <w:t>k kapcsai</w:t>
      </w:r>
      <w:r>
        <w:t xml:space="preserve"> rövidre vannak zárva, és a rotorellenállás megegyezik a vezetőkeret ellenállásával.</w:t>
      </w:r>
    </w:p>
    <w:p w:rsidR="009B4465" w:rsidRDefault="009B4465" w:rsidP="009B4465">
      <w:pPr>
        <w:keepNext/>
        <w:jc w:val="center"/>
      </w:pPr>
      <w:r w:rsidRPr="009B4465">
        <w:rPr>
          <w:noProof/>
          <w:lang w:val="en-US"/>
        </w:rPr>
        <w:lastRenderedPageBreak/>
        <w:pict>
          <v:shape id="Picture 1" o:spid="_x0000_i1121" type="#_x0000_t75" style="width:152.25pt;height:149.25pt;visibility:visible;mso-wrap-style:square">
            <v:imagedata r:id="rId13" o:title=""/>
          </v:shape>
        </w:pict>
      </w:r>
    </w:p>
    <w:p w:rsidR="009B4465" w:rsidRDefault="003F7D2F" w:rsidP="009B446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B4465">
        <w:t xml:space="preserve"> Ábra: Kalickás rotor </w:t>
      </w:r>
      <w:r w:rsidR="001B00E5">
        <w:fldChar w:fldCharType="begin"/>
      </w:r>
      <w:r w:rsidR="001B00E5">
        <w:instrText xml:space="preserve"> REF _Ref468383130 \r \h </w:instrText>
      </w:r>
      <w:r w:rsidR="001B00E5">
        <w:fldChar w:fldCharType="separate"/>
      </w:r>
      <w:r w:rsidR="001B00E5">
        <w:t>[5]</w:t>
      </w:r>
      <w:r w:rsidR="001B00E5">
        <w:fldChar w:fldCharType="end"/>
      </w:r>
    </w:p>
    <w:p w:rsidR="00FA0150" w:rsidRDefault="00FA0150" w:rsidP="00AC13D3"/>
    <w:p w:rsidR="009455FA" w:rsidRDefault="009455FA" w:rsidP="009455FA">
      <w:pPr>
        <w:pStyle w:val="Heading2"/>
      </w:pPr>
      <w:bookmarkStart w:id="11" w:name="_Toc468347349"/>
      <w:bookmarkStart w:id="12" w:name="_Ref468384279"/>
      <w:r>
        <w:t>Működési elv</w:t>
      </w:r>
      <w:bookmarkEnd w:id="11"/>
      <w:bookmarkEnd w:id="12"/>
    </w:p>
    <w:p w:rsidR="004309DF" w:rsidRDefault="004309DF" w:rsidP="001B00E5">
      <w:r>
        <w:t>Egy tekercs a saját tengelyével azonos irányú mágneses teret hoz létre a benne folyó árammal arányosan.</w:t>
      </w:r>
      <w:r>
        <w:rPr>
          <w:rStyle w:val="FootnoteReference"/>
        </w:rPr>
        <w:footnoteReference w:id="3"/>
      </w:r>
      <w:r>
        <w:t xml:space="preserve"> A sztátor tekercsek tereit összeadva tetszőleges, a motor tengelyére merőleges</w:t>
      </w:r>
      <w:r w:rsidRPr="004309DF">
        <w:t xml:space="preserve"> </w:t>
      </w:r>
      <w:r>
        <w:t>irányú teret hozhatunk létre. Hozzunk létre egy forgó mágneses mezőt, gyorsabbat, mint amilyen gyorsan a rotor forog. Ezáltal a rotor szempontjából egy változó mágneses mező látható. Ez feszültséget indukál a rotortekercsekben, ami áramot hoz létre bennük. A sztátor és rotor áramok mechanikai erőt, forgatónyomatékot fognak eredményezni.</w:t>
      </w:r>
    </w:p>
    <w:p w:rsidR="001B00E5" w:rsidRPr="001B00E5" w:rsidRDefault="004309DF" w:rsidP="001B00E5">
      <w:r>
        <w:t>Már most látható, hogy a rotor szempontjából, állandósult állapotban két dolog érdekes: a forgó mágneses tér nagysága, és szögsebessége a rotorhoz képest. Minél nagyobb a sebességkülönbség annál nagyobb áramokat gerjeszt a rotortekercsekben.</w:t>
      </w:r>
    </w:p>
    <w:p w:rsidR="00562773" w:rsidRDefault="00EB2509" w:rsidP="00EB2509">
      <w:pPr>
        <w:pStyle w:val="Heading1"/>
      </w:pPr>
      <w:bookmarkStart w:id="13" w:name="_Toc468347350"/>
      <w:r>
        <w:lastRenderedPageBreak/>
        <w:t>Aszinkron gép modellje</w:t>
      </w:r>
      <w:bookmarkEnd w:id="13"/>
    </w:p>
    <w:p w:rsidR="00C034A2" w:rsidRPr="00C034A2" w:rsidRDefault="00A773DA" w:rsidP="00C034A2">
      <w:r>
        <w:t xml:space="preserve">Ebben a fejezetben a </w:t>
      </w:r>
      <w:r>
        <w:fldChar w:fldCharType="begin"/>
      </w:r>
      <w:r>
        <w:instrText xml:space="preserve"> REF _Ref468384279 \r \h </w:instrText>
      </w:r>
      <w:r>
        <w:fldChar w:fldCharType="separate"/>
      </w:r>
      <w:r>
        <w:t>2.2</w:t>
      </w:r>
      <w:r>
        <w:fldChar w:fldCharType="end"/>
      </w:r>
      <w:r>
        <w:t xml:space="preserve"> pontban, nagyvonalakban ismertetett elvek alapján,</w:t>
      </w:r>
      <w:r w:rsidR="00C034A2">
        <w:t xml:space="preserve"> a motor alapegyenleteitől kezdve levezetném a motor állandósult állapot béli, majd tranziensekre is érvényes modelljét. Végül ez utóbbiból készült szimulációmat mutatnám be.</w:t>
      </w:r>
      <w:r w:rsidRPr="00C034A2">
        <w:t xml:space="preserve"> </w:t>
      </w:r>
    </w:p>
    <w:p w:rsidR="00EB2509" w:rsidRDefault="00EB2509" w:rsidP="00EB2509">
      <w:pPr>
        <w:pStyle w:val="Heading2"/>
      </w:pPr>
      <w:bookmarkStart w:id="14" w:name="_Toc468347351"/>
      <w:r>
        <w:t>Motor egyenletek</w:t>
      </w:r>
      <w:bookmarkEnd w:id="14"/>
    </w:p>
    <w:p w:rsidR="00A773DA" w:rsidRDefault="0002749F" w:rsidP="00A773DA">
      <w:r>
        <w:t>Mind a sztátor mind a rotor tekercsekre felírható az alábbi összefüggés:</w:t>
      </w:r>
    </w:p>
    <w:p w:rsidR="0002749F" w:rsidRDefault="0002749F" w:rsidP="0002749F">
      <w:pPr>
        <w:jc w:val="center"/>
      </w:pPr>
      <w:r>
        <w:pict>
          <v:shape id="_x0000_i1124" type="#_x0000_t75" style="width:125.25pt;height:52.5pt">
            <v:imagedata r:id="rId14" o:title="magnetic_induct"/>
          </v:shape>
        </w:pict>
      </w:r>
    </w:p>
    <w:p w:rsidR="003A7EC5" w:rsidRDefault="0002749F" w:rsidP="0002749F">
      <w:pPr>
        <w:jc w:val="left"/>
      </w:pPr>
      <w:r>
        <w:t xml:space="preserve">Ahol U a tekercs kapocsfeszültségét i az áramát, R a tekercs ohmos ellenállását, és ψ a tekercsfluxust jelöli. </w:t>
      </w:r>
      <w:r w:rsidR="00890C64">
        <w:t>Amennyiben a tekercsek merőlegesek a motortengelyre, a mágneses térnek nem lesz azzal párhuzamos komponense, azaz egy kétdimenziós koordinátarendszerben ábrázolható.</w:t>
      </w:r>
      <w:r w:rsidR="008517E5">
        <w:t xml:space="preserve"> Egy ilyen példa látható a </w:t>
      </w:r>
      <w:r w:rsidR="008517E5">
        <w:fldChar w:fldCharType="begin"/>
      </w:r>
      <w:r w:rsidR="008517E5">
        <w:instrText xml:space="preserve"> REF _Ref468390029 \h </w:instrText>
      </w:r>
      <w:r w:rsidR="008517E5">
        <w:fldChar w:fldCharType="separate"/>
      </w:r>
      <w:r w:rsidR="008517E5">
        <w:rPr>
          <w:noProof/>
        </w:rPr>
        <w:t>3</w:t>
      </w:r>
      <w:r w:rsidR="008517E5">
        <w:t>.</w:t>
      </w:r>
      <w:r w:rsidR="008517E5">
        <w:rPr>
          <w:noProof/>
        </w:rPr>
        <w:t>1</w:t>
      </w:r>
      <w:r w:rsidR="008517E5">
        <w:t xml:space="preserve"> Ábra</w:t>
      </w:r>
      <w:r w:rsidR="008517E5">
        <w:fldChar w:fldCharType="end"/>
      </w:r>
      <w:r w:rsidR="008517E5">
        <w:t>-n.</w:t>
      </w:r>
      <w:r w:rsidR="00890C64">
        <w:t xml:space="preserve"> Így</w:t>
      </w:r>
      <w:r w:rsidR="00C778A4">
        <w:t>,</w:t>
      </w:r>
      <w:r w:rsidR="00890C64">
        <w:t xml:space="preserve"> </w:t>
      </w:r>
      <w:r w:rsidR="00890C64">
        <w:t>ez a tekercsenkénti</w:t>
      </w:r>
      <w:r w:rsidR="00890C64">
        <w:t xml:space="preserve"> egy egyenletből álló </w:t>
      </w:r>
      <w:r w:rsidR="00890C64">
        <w:t>egyenletrendszer redukálható összesen két rotor és két sztator egyenletre.</w:t>
      </w:r>
      <w:r w:rsidR="00890C64">
        <w:t xml:space="preserve"> Ugyan így a feszültségek és áramok is ábrázolhatóak ebben a rendszerben a Park-vektorok segítségével.</w:t>
      </w:r>
      <w:r w:rsidR="003A7EC5">
        <w:fldChar w:fldCharType="begin"/>
      </w:r>
      <w:r w:rsidR="003A7EC5">
        <w:instrText xml:space="preserve"> REF _Ref468388882 \r \h </w:instrText>
      </w:r>
      <w:r w:rsidR="003A7EC5">
        <w:fldChar w:fldCharType="separate"/>
      </w:r>
      <w:r w:rsidR="003A7EC5">
        <w:t>[6]</w:t>
      </w:r>
      <w:r w:rsidR="003A7EC5">
        <w:fldChar w:fldCharType="end"/>
      </w:r>
    </w:p>
    <w:p w:rsidR="008517E5" w:rsidRDefault="008517E5" w:rsidP="008517E5">
      <w:pPr>
        <w:keepNext/>
        <w:ind w:firstLine="0"/>
        <w:jc w:val="center"/>
      </w:pPr>
      <w:r>
        <w:lastRenderedPageBreak/>
        <w:pict>
          <v:shape id="_x0000_i1125" type="#_x0000_t75" style="width:345.75pt;height:313.5pt">
            <v:imagedata r:id="rId15" o:title="five_vectorPARK"/>
          </v:shape>
        </w:pict>
      </w:r>
    </w:p>
    <w:bookmarkStart w:id="15" w:name="_Ref468390029"/>
    <w:p w:rsidR="008517E5" w:rsidRDefault="003F7D2F" w:rsidP="008517E5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8517E5">
        <w:t xml:space="preserve"> Ábra</w:t>
      </w:r>
      <w:bookmarkEnd w:id="15"/>
      <w:r w:rsidR="008517E5">
        <w:t>: öt tekercs</w:t>
      </w:r>
      <w:r w:rsidR="00C778A4">
        <w:t xml:space="preserve"> mennyiség (</w:t>
      </w:r>
      <w:r w:rsidR="008517E5">
        <w:t>fluxus</w:t>
      </w:r>
      <w:r w:rsidR="00C778A4">
        <w:t>, áram, feszültség)</w:t>
      </w:r>
      <w:r w:rsidR="008517E5">
        <w:t xml:space="preserve"> összege polár koordináta rendszerben</w:t>
      </w:r>
    </w:p>
    <w:p w:rsidR="00B0610B" w:rsidRDefault="00890C64" w:rsidP="0002749F">
      <w:pPr>
        <w:jc w:val="left"/>
      </w:pPr>
      <w:r>
        <w:t xml:space="preserve">Lineáris anyagokat, azaz ideális, nem telítődő vasat feltételezve </w:t>
      </w:r>
      <w:r w:rsidR="002A29F3">
        <w:t>egyszerű, lineáris transzformációval megtehető a redukálás.</w:t>
      </w:r>
      <w:r w:rsidR="00B0610B">
        <w:t xml:space="preserve"> Álltalános esetben a következő mátrix érvényes:</w:t>
      </w:r>
    </w:p>
    <w:p w:rsidR="00B0610B" w:rsidRDefault="00B0610B" w:rsidP="00B0610B">
      <w:pPr>
        <w:keepNext/>
        <w:jc w:val="center"/>
      </w:pPr>
      <w:r>
        <w:pict>
          <v:shape id="_x0000_i1130" type="#_x0000_t75" style="width:255.75pt;height:69pt">
            <v:imagedata r:id="rId16" o:title="transformMatrixGeneric"/>
          </v:shape>
        </w:pict>
      </w:r>
    </w:p>
    <w:p w:rsidR="00B0610B" w:rsidRDefault="003F7D2F" w:rsidP="00B0610B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0610B">
        <w:t xml:space="preserve"> Ábra: Fázismennyiségekből a d-q rendszerbe való transzformálás mátrixa</w:t>
      </w:r>
    </w:p>
    <w:p w:rsidR="00B0610B" w:rsidRDefault="00B0610B" w:rsidP="00B0610B">
      <w:pPr>
        <w:jc w:val="left"/>
      </w:pPr>
      <w:r>
        <w:t>Ahol: φ = 2π/n és n a fázisok száma.</w:t>
      </w:r>
    </w:p>
    <w:p w:rsidR="003F7D2F" w:rsidRDefault="003F7D2F" w:rsidP="00B0610B">
      <w:pPr>
        <w:jc w:val="left"/>
      </w:pPr>
      <w:r>
        <w:t>Három fázisra a következő mátrix használható:</w:t>
      </w:r>
    </w:p>
    <w:p w:rsidR="003F7D2F" w:rsidRDefault="003F7D2F" w:rsidP="003F7D2F">
      <w:pPr>
        <w:keepNext/>
        <w:jc w:val="center"/>
      </w:pPr>
      <w:r>
        <w:pict>
          <v:shape id="_x0000_i1135" type="#_x0000_t75" style="width:111pt;height:69.75pt">
            <v:imagedata r:id="rId17" o:title="transform3Phase"/>
          </v:shape>
        </w:pict>
      </w:r>
    </w:p>
    <w:p w:rsidR="003F7D2F" w:rsidRDefault="003F7D2F" w:rsidP="003F7D2F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Ábra: Transzformációs mátrix három fázisra</w:t>
      </w:r>
    </w:p>
    <w:p w:rsidR="003F7D2F" w:rsidRPr="00B0610B" w:rsidRDefault="003F7D2F" w:rsidP="00B0610B">
      <w:pPr>
        <w:jc w:val="left"/>
      </w:pPr>
      <w:bookmarkStart w:id="16" w:name="_GoBack"/>
      <w:bookmarkEnd w:id="16"/>
    </w:p>
    <w:p w:rsidR="00B0610B" w:rsidRDefault="00B0610B" w:rsidP="0002749F">
      <w:pPr>
        <w:jc w:val="left"/>
      </w:pPr>
    </w:p>
    <w:p w:rsidR="00B0610B" w:rsidRPr="00A773DA" w:rsidRDefault="00B0610B" w:rsidP="0002749F">
      <w:pPr>
        <w:jc w:val="left"/>
      </w:pPr>
    </w:p>
    <w:p w:rsidR="00EB2509" w:rsidRDefault="00EB2509" w:rsidP="00EB2509">
      <w:pPr>
        <w:pStyle w:val="Heading2"/>
      </w:pPr>
      <w:bookmarkStart w:id="17" w:name="_Toc468347352"/>
      <w:r>
        <w:t>Motor modell állandósult állapotban</w:t>
      </w:r>
      <w:bookmarkEnd w:id="17"/>
    </w:p>
    <w:p w:rsidR="00EB2509" w:rsidRDefault="00EB2509" w:rsidP="00EB2509">
      <w:pPr>
        <w:pStyle w:val="Heading2"/>
      </w:pPr>
      <w:bookmarkStart w:id="18" w:name="_Toc468347353"/>
      <w:r>
        <w:t>Álltalános motor modell</w:t>
      </w:r>
      <w:bookmarkEnd w:id="18"/>
    </w:p>
    <w:p w:rsidR="00EB2509" w:rsidRDefault="00EB2509" w:rsidP="00EB2509">
      <w:pPr>
        <w:pStyle w:val="Heading2"/>
      </w:pPr>
      <w:bookmarkStart w:id="19" w:name="_Toc468347354"/>
      <w:r>
        <w:t>Matlab szimuláció</w:t>
      </w:r>
      <w:bookmarkEnd w:id="19"/>
    </w:p>
    <w:p w:rsidR="00EB2509" w:rsidRDefault="00EB2509" w:rsidP="00EB2509">
      <w:pPr>
        <w:pStyle w:val="Heading1"/>
      </w:pPr>
      <w:bookmarkStart w:id="20" w:name="_Toc468347355"/>
      <w:r>
        <w:lastRenderedPageBreak/>
        <w:t>Vezérlési stratégiák</w:t>
      </w:r>
      <w:bookmarkEnd w:id="20"/>
    </w:p>
    <w:p w:rsidR="00EB2509" w:rsidRDefault="00EB2509" w:rsidP="00EB2509">
      <w:pPr>
        <w:pStyle w:val="Heading2"/>
      </w:pPr>
      <w:bookmarkStart w:id="21" w:name="_Toc468347356"/>
      <w:r>
        <w:t>Hálózati táplálás</w:t>
      </w:r>
      <w:bookmarkEnd w:id="21"/>
    </w:p>
    <w:p w:rsidR="00EB2509" w:rsidRPr="00EB2509" w:rsidRDefault="00EB2509" w:rsidP="00EB2509">
      <w:pPr>
        <w:pStyle w:val="Heading2"/>
      </w:pPr>
      <w:bookmarkStart w:id="22" w:name="_Toc468347357"/>
      <w:r>
        <w:t>PWM technikák</w:t>
      </w:r>
      <w:bookmarkEnd w:id="22"/>
    </w:p>
    <w:p w:rsidR="00EB2509" w:rsidRDefault="00EB2509" w:rsidP="00EB2509">
      <w:pPr>
        <w:pStyle w:val="Heading2"/>
      </w:pPr>
      <w:bookmarkStart w:id="23" w:name="_Toc468347358"/>
      <w:r>
        <w:t>V/F vezérlés</w:t>
      </w:r>
      <w:bookmarkEnd w:id="23"/>
    </w:p>
    <w:p w:rsidR="00EB2509" w:rsidRDefault="00EB2509" w:rsidP="00EB2509">
      <w:pPr>
        <w:pStyle w:val="Heading2"/>
      </w:pPr>
      <w:bookmarkStart w:id="24" w:name="_Toc468347359"/>
      <w:r>
        <w:t>Fluxus</w:t>
      </w:r>
      <w:bookmarkEnd w:id="24"/>
    </w:p>
    <w:p w:rsidR="00EB2509" w:rsidRDefault="00EB2509" w:rsidP="00EB2509">
      <w:pPr>
        <w:pStyle w:val="Heading2"/>
      </w:pPr>
      <w:bookmarkStart w:id="25" w:name="_Toc468347360"/>
      <w:r>
        <w:t>Áram</w:t>
      </w:r>
      <w:bookmarkEnd w:id="25"/>
    </w:p>
    <w:p w:rsidR="00EB2509" w:rsidRDefault="00EB2509" w:rsidP="00EB2509">
      <w:pPr>
        <w:pStyle w:val="Heading2"/>
      </w:pPr>
      <w:bookmarkStart w:id="26" w:name="_Toc468347361"/>
      <w:r>
        <w:t>Szimuláció</w:t>
      </w:r>
      <w:bookmarkEnd w:id="26"/>
    </w:p>
    <w:p w:rsidR="00EB2509" w:rsidRPr="00EB2509" w:rsidRDefault="00EB2509" w:rsidP="00EB2509">
      <w:pPr>
        <w:pStyle w:val="Heading1"/>
      </w:pPr>
      <w:bookmarkStart w:id="27" w:name="_Toc468347362"/>
      <w:r>
        <w:lastRenderedPageBreak/>
        <w:t>Összegzés</w:t>
      </w:r>
      <w:bookmarkEnd w:id="27"/>
    </w:p>
    <w:p w:rsidR="00EB2509" w:rsidRPr="00EB2509" w:rsidRDefault="00EB2509" w:rsidP="00EB2509">
      <w:pPr>
        <w:pStyle w:val="Heading1"/>
        <w:numPr>
          <w:ilvl w:val="0"/>
          <w:numId w:val="0"/>
        </w:numPr>
      </w:pPr>
    </w:p>
    <w:p w:rsidR="00EB2509" w:rsidRPr="0037381F" w:rsidRDefault="00EB2509" w:rsidP="00225F65"/>
    <w:p w:rsidR="0063585C" w:rsidRDefault="0063585C" w:rsidP="00816BCB">
      <w:pPr>
        <w:pStyle w:val="Fejezetcimszmozsnlkl"/>
      </w:pPr>
      <w:bookmarkStart w:id="28" w:name="_Toc468347363"/>
      <w:r w:rsidRPr="00B50CAA">
        <w:lastRenderedPageBreak/>
        <w:t>Irodalomjegyzék</w:t>
      </w:r>
      <w:bookmarkEnd w:id="28"/>
    </w:p>
    <w:p w:rsidR="00B7430F" w:rsidRDefault="00B7430F" w:rsidP="00B7430F">
      <w:pPr>
        <w:pStyle w:val="Irodalomjegyzksor"/>
      </w:pPr>
      <w:bookmarkStart w:id="29" w:name="_Ref468289882"/>
      <w:bookmarkStart w:id="30" w:name="_Ref332797594"/>
      <w:r>
        <w:t xml:space="preserve">BME-VIK-VET: </w:t>
      </w:r>
      <w:r w:rsidRPr="00E20BD3">
        <w:rPr>
          <w:rStyle w:val="Irodalomjegyzkforrs"/>
        </w:rPr>
        <w:t>A villamos gépek alaptípusai,</w:t>
      </w:r>
      <w:r>
        <w:t xml:space="preserve"> </w:t>
      </w:r>
      <w:hyperlink r:id="rId18" w:history="1">
        <w:r w:rsidRPr="00E319F4">
          <w:rPr>
            <w:rStyle w:val="Hyperlink"/>
          </w:rPr>
          <w:t>https://vet.bme.hu/drupal/sites/default/files/tantargyi_fajlok/VillGepekKiegV10.pdf</w:t>
        </w:r>
      </w:hyperlink>
      <w:r>
        <w:t xml:space="preserve"> (2016. nov.)</w:t>
      </w:r>
      <w:bookmarkEnd w:id="29"/>
    </w:p>
    <w:p w:rsidR="00E20BD3" w:rsidRDefault="00E20BD3" w:rsidP="00FC59D8">
      <w:pPr>
        <w:pStyle w:val="Irodalomjegyzksor"/>
      </w:pPr>
      <w:bookmarkStart w:id="31" w:name="_Ref468289892"/>
      <w:r>
        <w:t xml:space="preserve">BME-VIK-VET: </w:t>
      </w:r>
      <w:r w:rsidRPr="00E20BD3">
        <w:rPr>
          <w:rStyle w:val="Irodalomjegyzkforrs"/>
        </w:rPr>
        <w:t>Korszerű villamos gépek és hajtások,</w:t>
      </w:r>
      <w:r>
        <w:t xml:space="preserve"> </w:t>
      </w:r>
      <w:hyperlink r:id="rId19" w:history="1">
        <w:r w:rsidRPr="00E319F4">
          <w:rPr>
            <w:rStyle w:val="Hyperlink"/>
          </w:rPr>
          <w:t>https://vet.bme.hu/sites/default/files/tantargyi_fajlok/sze%2C%202016/03/30%20-%2013%3A18/KVGH_Ch1%20ElMechElm%202016%20tavasz.pdf</w:t>
        </w:r>
      </w:hyperlink>
      <w:r>
        <w:t xml:space="preserve"> (2016. nov.)</w:t>
      </w:r>
      <w:bookmarkEnd w:id="31"/>
    </w:p>
    <w:p w:rsidR="00A256BB" w:rsidRDefault="00A256BB" w:rsidP="00A256BB">
      <w:pPr>
        <w:pStyle w:val="Irodalomjegyzksor"/>
      </w:pPr>
      <w:bookmarkStart w:id="32" w:name="_Ref468379873"/>
      <w:r>
        <w:t xml:space="preserve">Wikipedia: </w:t>
      </w:r>
      <w:r w:rsidRPr="00A256BB">
        <w:rPr>
          <w:rStyle w:val="Irodalomjegyzkforrs"/>
        </w:rPr>
        <w:t>Induction motor</w:t>
      </w:r>
      <w:r>
        <w:t xml:space="preserve">, </w:t>
      </w:r>
      <w:hyperlink r:id="rId20" w:history="1">
        <w:r w:rsidRPr="005D709A">
          <w:rPr>
            <w:rStyle w:val="Hyperlink"/>
          </w:rPr>
          <w:t>https://en.wikipedia.org/wiki/Induction_motor</w:t>
        </w:r>
      </w:hyperlink>
      <w:r>
        <w:t xml:space="preserve"> (2016. nov)</w:t>
      </w:r>
      <w:bookmarkEnd w:id="32"/>
    </w:p>
    <w:p w:rsidR="00FA0150" w:rsidRDefault="00FA0150" w:rsidP="00FA0150">
      <w:pPr>
        <w:pStyle w:val="Irodalomjegyzksor"/>
      </w:pPr>
      <w:bookmarkStart w:id="33" w:name="_Ref468382716"/>
      <w:r>
        <w:t xml:space="preserve">Kép: </w:t>
      </w:r>
      <w:r w:rsidRPr="00FA0150">
        <w:rPr>
          <w:rStyle w:val="Irodalomjegyzkforrs"/>
        </w:rPr>
        <w:t>Csúszógyűrűs motor,</w:t>
      </w:r>
      <w:r>
        <w:t xml:space="preserve"> </w:t>
      </w:r>
      <w:hyperlink r:id="rId21" w:history="1">
        <w:r w:rsidRPr="00E319F4">
          <w:rPr>
            <w:rStyle w:val="Hyperlink"/>
          </w:rPr>
          <w:t>http://2.bp.blogspot.com/_h6Rnyooa-s4/S19wgnkuZBI/AAAAAAAAAC0/BWOsIUKu_i4/s320/B_WOU1.jpg</w:t>
        </w:r>
      </w:hyperlink>
      <w:r>
        <w:t xml:space="preserve"> (2016. nov.)</w:t>
      </w:r>
      <w:bookmarkEnd w:id="33"/>
    </w:p>
    <w:p w:rsidR="009B4465" w:rsidRDefault="009B4465" w:rsidP="009B4465">
      <w:pPr>
        <w:pStyle w:val="Irodalomjegyzksor"/>
      </w:pPr>
      <w:bookmarkStart w:id="34" w:name="_Ref468383130"/>
      <w:r w:rsidRPr="009B4465">
        <w:t>Quora</w:t>
      </w:r>
      <w:r>
        <w:t xml:space="preserve">: </w:t>
      </w:r>
      <w:r w:rsidRPr="009B4465">
        <w:rPr>
          <w:rStyle w:val="Irodalomjegyzkforrs"/>
        </w:rPr>
        <w:t>Kalickás rotor,</w:t>
      </w:r>
      <w:r>
        <w:t xml:space="preserve"> </w:t>
      </w:r>
      <w:hyperlink r:id="rId22" w:history="1">
        <w:r w:rsidRPr="00E319F4">
          <w:rPr>
            <w:rStyle w:val="Hyperlink"/>
          </w:rPr>
          <w:t>https://qph.ec.quoracdn.net/main-qimg-2bd11901ce5362393e93c178b42dc083?convert_to_webp=true</w:t>
        </w:r>
      </w:hyperlink>
      <w:r>
        <w:t xml:space="preserve"> (2016. nov.)</w:t>
      </w:r>
      <w:bookmarkEnd w:id="34"/>
    </w:p>
    <w:p w:rsidR="009B4465" w:rsidRDefault="00D61BF3" w:rsidP="00D61BF3">
      <w:pPr>
        <w:pStyle w:val="Irodalomjegyzksor"/>
      </w:pPr>
      <w:bookmarkStart w:id="35" w:name="_Ref468388882"/>
      <w:r>
        <w:t>BME-VIK-VET:</w:t>
      </w:r>
      <w:r w:rsidRPr="00D61BF3">
        <w:t xml:space="preserve"> </w:t>
      </w:r>
      <w:r w:rsidRPr="00D61BF3">
        <w:rPr>
          <w:rStyle w:val="Irodalomjegyzkforrs"/>
        </w:rPr>
        <w:t>A HÁROMFÁZISÚ VEKTOROK MÓDSZERE,</w:t>
      </w:r>
      <w:r>
        <w:t xml:space="preserve"> </w:t>
      </w:r>
      <w:hyperlink r:id="rId23" w:history="1">
        <w:r w:rsidRPr="00E319F4">
          <w:rPr>
            <w:rStyle w:val="Hyperlink"/>
          </w:rPr>
          <w:t>https://vet.bme.hu/sites/default/files/oktatashirek/parkvektor.pdf</w:t>
        </w:r>
      </w:hyperlink>
      <w:r>
        <w:t xml:space="preserve"> </w:t>
      </w:r>
      <w:r>
        <w:t>(2016. nov.)</w:t>
      </w:r>
      <w:bookmarkEnd w:id="35"/>
    </w:p>
    <w:p w:rsidR="00D61BF3" w:rsidRDefault="00D61BF3" w:rsidP="00D61BF3">
      <w:pPr>
        <w:pStyle w:val="Irodalomjegyzksor"/>
      </w:pPr>
    </w:p>
    <w:p w:rsidR="00B50CAA" w:rsidRPr="00EE1A1F" w:rsidRDefault="00EE1A1F" w:rsidP="006F512E">
      <w:pPr>
        <w:pStyle w:val="Irodalomjegyzksor"/>
      </w:pPr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30"/>
    </w:p>
    <w:p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24" w:history="1">
        <w:r w:rsidRPr="00EE1A1F">
          <w:rPr>
            <w:rStyle w:val="Hyperlink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25" w:history="1">
        <w:r w:rsidR="00D95E2C" w:rsidRPr="00D95E2C">
          <w:rPr>
            <w:rStyle w:val="Hyperlink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:rsidR="00B50CAA" w:rsidRDefault="00B50CAA" w:rsidP="00816BCB">
      <w:pPr>
        <w:pStyle w:val="Fejezetcimszmozsnlkl"/>
      </w:pPr>
      <w:bookmarkStart w:id="36" w:name="_Toc468347364"/>
      <w:r>
        <w:lastRenderedPageBreak/>
        <w:t>Függelék</w:t>
      </w:r>
      <w:bookmarkEnd w:id="36"/>
    </w:p>
    <w:p w:rsidR="00B50CAA" w:rsidRDefault="00B50CAA" w:rsidP="00B50CAA"/>
    <w:sectPr w:rsidR="00B50CAA" w:rsidSect="00D23BFC">
      <w:headerReference w:type="even" r:id="rId26"/>
      <w:footerReference w:type="default" r:id="rId2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BF7" w:rsidRDefault="00D94BF7">
      <w:r>
        <w:separator/>
      </w:r>
    </w:p>
  </w:endnote>
  <w:endnote w:type="continuationSeparator" w:id="0">
    <w:p w:rsidR="00D94BF7" w:rsidRDefault="00D9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79" w:rsidRDefault="008F5D7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79" w:rsidRDefault="008F5D79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F7D2F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BF7" w:rsidRDefault="00D94BF7">
      <w:r>
        <w:separator/>
      </w:r>
    </w:p>
  </w:footnote>
  <w:footnote w:type="continuationSeparator" w:id="0">
    <w:p w:rsidR="00D94BF7" w:rsidRDefault="00D94BF7">
      <w:r>
        <w:continuationSeparator/>
      </w:r>
    </w:p>
  </w:footnote>
  <w:footnote w:id="1">
    <w:p w:rsidR="008F5D79" w:rsidRDefault="008F5D79">
      <w:pPr>
        <w:pStyle w:val="FootnoteText"/>
      </w:pPr>
      <w:r>
        <w:rPr>
          <w:rStyle w:val="FootnoteReference"/>
        </w:rPr>
        <w:footnoteRef/>
      </w:r>
      <w:r>
        <w:t xml:space="preserve"> Vannak csúszógyűrűs aszinkron gépek is.</w:t>
      </w:r>
    </w:p>
  </w:footnote>
  <w:footnote w:id="2">
    <w:p w:rsidR="008F5D79" w:rsidRDefault="008F5D79">
      <w:pPr>
        <w:pStyle w:val="FootnoteText"/>
      </w:pPr>
      <w:r>
        <w:rPr>
          <w:rStyle w:val="FootnoteReference"/>
        </w:rPr>
        <w:footnoteRef/>
      </w:r>
      <w:r>
        <w:t xml:space="preserve"> Igénytelen vezérlés egyszerű, precízen szabályozott, jó hatásfokú vezérlés bonyolult.</w:t>
      </w:r>
    </w:p>
  </w:footnote>
  <w:footnote w:id="3">
    <w:p w:rsidR="008F5D79" w:rsidRDefault="008F5D79" w:rsidP="004309DF">
      <w:pPr>
        <w:pStyle w:val="FootnoteText"/>
      </w:pPr>
      <w:r>
        <w:rPr>
          <w:rStyle w:val="FootnoteReference"/>
        </w:rPr>
        <w:footnoteRef/>
      </w:r>
      <w:r>
        <w:t xml:space="preserve"> A vas telítését és más parazita hatásokat elhanyagolva.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79" w:rsidRDefault="008F5D79"/>
  <w:p w:rsidR="008F5D79" w:rsidRDefault="008F5D79"/>
  <w:p w:rsidR="008F5D79" w:rsidRDefault="008F5D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CAA"/>
    <w:rsid w:val="000062F4"/>
    <w:rsid w:val="0001192F"/>
    <w:rsid w:val="0002749F"/>
    <w:rsid w:val="000A7483"/>
    <w:rsid w:val="000B53E0"/>
    <w:rsid w:val="00123CDB"/>
    <w:rsid w:val="00171054"/>
    <w:rsid w:val="00195054"/>
    <w:rsid w:val="001A57BC"/>
    <w:rsid w:val="001B00E5"/>
    <w:rsid w:val="002043B7"/>
    <w:rsid w:val="002102C3"/>
    <w:rsid w:val="00225F65"/>
    <w:rsid w:val="00227347"/>
    <w:rsid w:val="00267677"/>
    <w:rsid w:val="00281BBB"/>
    <w:rsid w:val="002841F9"/>
    <w:rsid w:val="002A29F3"/>
    <w:rsid w:val="002A6B2C"/>
    <w:rsid w:val="002D0621"/>
    <w:rsid w:val="002D7DA9"/>
    <w:rsid w:val="002E0E8A"/>
    <w:rsid w:val="002E1D2A"/>
    <w:rsid w:val="00302BB3"/>
    <w:rsid w:val="00313013"/>
    <w:rsid w:val="00350AEC"/>
    <w:rsid w:val="00370D69"/>
    <w:rsid w:val="0037381F"/>
    <w:rsid w:val="0039134A"/>
    <w:rsid w:val="003A4CDB"/>
    <w:rsid w:val="003A610A"/>
    <w:rsid w:val="003A7EC5"/>
    <w:rsid w:val="003E70B1"/>
    <w:rsid w:val="003F5425"/>
    <w:rsid w:val="003F7D2F"/>
    <w:rsid w:val="00400BC6"/>
    <w:rsid w:val="00410924"/>
    <w:rsid w:val="004309DF"/>
    <w:rsid w:val="0048395A"/>
    <w:rsid w:val="004851C7"/>
    <w:rsid w:val="00495D31"/>
    <w:rsid w:val="004E1053"/>
    <w:rsid w:val="00502A30"/>
    <w:rsid w:val="00541723"/>
    <w:rsid w:val="005524FC"/>
    <w:rsid w:val="00562773"/>
    <w:rsid w:val="00576495"/>
    <w:rsid w:val="005D3443"/>
    <w:rsid w:val="005E01E0"/>
    <w:rsid w:val="0062185B"/>
    <w:rsid w:val="0063585C"/>
    <w:rsid w:val="00641018"/>
    <w:rsid w:val="00650C7C"/>
    <w:rsid w:val="00675281"/>
    <w:rsid w:val="00681E99"/>
    <w:rsid w:val="00692605"/>
    <w:rsid w:val="006A1B7F"/>
    <w:rsid w:val="006B0E1E"/>
    <w:rsid w:val="006D338C"/>
    <w:rsid w:val="006F512E"/>
    <w:rsid w:val="00700E3A"/>
    <w:rsid w:val="00730B3C"/>
    <w:rsid w:val="0075706D"/>
    <w:rsid w:val="007C3192"/>
    <w:rsid w:val="00816BCB"/>
    <w:rsid w:val="008517E5"/>
    <w:rsid w:val="00854BDC"/>
    <w:rsid w:val="00874A86"/>
    <w:rsid w:val="00890C64"/>
    <w:rsid w:val="008E7228"/>
    <w:rsid w:val="008F5D79"/>
    <w:rsid w:val="0090541F"/>
    <w:rsid w:val="00940CB1"/>
    <w:rsid w:val="009455FA"/>
    <w:rsid w:val="0098532E"/>
    <w:rsid w:val="009B1AB8"/>
    <w:rsid w:val="009B4465"/>
    <w:rsid w:val="009C1C93"/>
    <w:rsid w:val="009F428A"/>
    <w:rsid w:val="00A256BB"/>
    <w:rsid w:val="00A32DC7"/>
    <w:rsid w:val="00A34DC4"/>
    <w:rsid w:val="00A773DA"/>
    <w:rsid w:val="00AB511F"/>
    <w:rsid w:val="00AC13D3"/>
    <w:rsid w:val="00AE05C4"/>
    <w:rsid w:val="00B0610B"/>
    <w:rsid w:val="00B13FD0"/>
    <w:rsid w:val="00B36577"/>
    <w:rsid w:val="00B4104A"/>
    <w:rsid w:val="00B50CAA"/>
    <w:rsid w:val="00B7430F"/>
    <w:rsid w:val="00B96880"/>
    <w:rsid w:val="00C00B3C"/>
    <w:rsid w:val="00C034A2"/>
    <w:rsid w:val="00C2686E"/>
    <w:rsid w:val="00C31260"/>
    <w:rsid w:val="00C53F92"/>
    <w:rsid w:val="00C73DEE"/>
    <w:rsid w:val="00C778A4"/>
    <w:rsid w:val="00C83A5F"/>
    <w:rsid w:val="00C90E39"/>
    <w:rsid w:val="00C94815"/>
    <w:rsid w:val="00D07335"/>
    <w:rsid w:val="00D1632F"/>
    <w:rsid w:val="00D23BFC"/>
    <w:rsid w:val="00D429F2"/>
    <w:rsid w:val="00D53F5A"/>
    <w:rsid w:val="00D61BF3"/>
    <w:rsid w:val="00D81927"/>
    <w:rsid w:val="00D94BF7"/>
    <w:rsid w:val="00D95E2C"/>
    <w:rsid w:val="00DD6A58"/>
    <w:rsid w:val="00E07EE4"/>
    <w:rsid w:val="00E15A80"/>
    <w:rsid w:val="00E20BD3"/>
    <w:rsid w:val="00E42F0D"/>
    <w:rsid w:val="00E8385C"/>
    <w:rsid w:val="00E86A0C"/>
    <w:rsid w:val="00EB2509"/>
    <w:rsid w:val="00EE1A1F"/>
    <w:rsid w:val="00EE2264"/>
    <w:rsid w:val="00F050F9"/>
    <w:rsid w:val="00F3684F"/>
    <w:rsid w:val="00FA0150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  <o:rules v:ext="edit">
        <o:r id="V:Rule1" type="connector" idref="#_s1040">
          <o:proxy start="" idref="#_s1037" connectloc="0"/>
          <o:proxy end="" idref="#_s1036" connectloc="2"/>
        </o:r>
        <o:r id="V:Rule2" type="connector" idref="#_s1041">
          <o:proxy start="" idref="#_s1038" connectloc="0"/>
          <o:proxy end="" idref="#_s1036" connectloc="2"/>
        </o:r>
        <o:r id="V:Rule3" type="connector" idref="#_s1044">
          <o:proxy start="" idref="#_s1043" connectloc="0"/>
          <o:proxy end="" idref="#_s1037" connectloc="2"/>
        </o:r>
        <o:r id="V:Rule4" type="connector" idref="#_s1046">
          <o:proxy start="" idref="#_s1045" connectloc="0"/>
          <o:proxy end="" idref="#_s1037" connectloc="2"/>
        </o:r>
        <o:r id="V:Rule5" type="connector" idref="#_s1048">
          <o:proxy start="" idref="#_s1047" connectloc="1"/>
          <o:proxy end="" idref="#_s1038" connectloc="2"/>
        </o:r>
        <o:r id="V:Rule6" type="connector" idref="#_s1050">
          <o:proxy start="" idref="#_s1049" connectloc="1"/>
          <o:proxy end="" idref="#_s1038" connectloc="2"/>
        </o:r>
        <o:r id="V:Rule7" type="connector" idref="#_s1052">
          <o:proxy start="" idref="#_s1051" connectloc="1"/>
          <o:proxy end="" idref="#_s1045" connectloc="2"/>
        </o:r>
        <o:r id="V:Rule8" type="connector" idref="#_s1054">
          <o:proxy start="" idref="#_s1053" connectloc="1"/>
          <o:proxy end="" idref="#_s1045" connectloc="2"/>
        </o:r>
        <o:r id="V:Rule9" type="connector" idref="#_s1056">
          <o:proxy start="" idref="#_s1055" connectloc="1"/>
          <o:proxy end="" idref="#_s1043" connectloc="2"/>
        </o:r>
        <o:r id="V:Rule10" type="connector" idref="#_s1058">
          <o:proxy start="" idref="#_s1057" connectloc="1"/>
          <o:proxy end="" idref="#_s1043" connectloc="2"/>
        </o:r>
        <o:r id="V:Rule11" type="connector" idref="#_s1060">
          <o:proxy start="" idref="#_s1059" connectloc="1"/>
          <o:proxy end="" idref="#_s1038" connectloc="2"/>
        </o:r>
      </o:rules>
    </o:shapelayout>
  </w:shapeDefaults>
  <w:decimalSymbol w:val="."/>
  <w:listSeparator w:val=","/>
  <w14:docId w14:val="3AB90F31"/>
  <w15:chartTrackingRefBased/>
  <w15:docId w15:val="{DC39998C-BA0C-4EBE-8B7D-CB7E47C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hu-HU"/>
    </w:rPr>
  </w:style>
  <w:style w:type="paragraph" w:styleId="Heading1">
    <w:name w:val="heading 1"/>
    <w:basedOn w:val="Normal"/>
    <w:next w:val="Norma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FA0150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val="hu-HU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FollowedHyperlink">
    <w:name w:val="FollowedHyperlink"/>
    <w:rsid w:val="00562773"/>
    <w:rPr>
      <w:color w:val="954F72"/>
      <w:u w:val="single"/>
    </w:rPr>
  </w:style>
  <w:style w:type="table" w:styleId="TableGrid">
    <w:name w:val="Table Grid"/>
    <w:basedOn w:val="TableNormal"/>
    <w:rsid w:val="00391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boz">
    <w:name w:val="Doboz"/>
    <w:basedOn w:val="Normal"/>
    <w:link w:val="DobozChar"/>
    <w:qFormat/>
    <w:rsid w:val="00FC59D8"/>
    <w:pPr>
      <w:spacing w:before="120" w:line="240" w:lineRule="auto"/>
      <w:ind w:firstLine="0"/>
      <w:jc w:val="center"/>
    </w:pPr>
    <w:rPr>
      <w:sz w:val="22"/>
    </w:rPr>
  </w:style>
  <w:style w:type="paragraph" w:customStyle="1" w:styleId="Doboz2">
    <w:name w:val="Doboz2"/>
    <w:basedOn w:val="Doboz"/>
    <w:link w:val="Doboz2Char"/>
    <w:qFormat/>
    <w:rsid w:val="00FC59D8"/>
    <w:pPr>
      <w:jc w:val="left"/>
    </w:pPr>
  </w:style>
  <w:style w:type="character" w:customStyle="1" w:styleId="DobozChar">
    <w:name w:val="Doboz Char"/>
    <w:link w:val="Doboz"/>
    <w:rsid w:val="00FC59D8"/>
    <w:rPr>
      <w:sz w:val="22"/>
      <w:szCs w:val="24"/>
      <w:lang w:val="hu-HU"/>
    </w:rPr>
  </w:style>
  <w:style w:type="character" w:customStyle="1" w:styleId="Doboz2Char">
    <w:name w:val="Doboz2 Char"/>
    <w:basedOn w:val="DobozChar"/>
    <w:link w:val="Doboz2"/>
    <w:rsid w:val="00FC59D8"/>
    <w:rPr>
      <w:sz w:val="22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vet.bme.hu/drupal/sites/default/files/tantargyi_fajlok/VillGepekKiegV10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2.bp.blogspot.com/_h6Rnyooa-s4/S19wgnkuZBI/AAAAAAAAAC0/BWOsIUKu_i4/s320/B_WOU1.jpg" TargetMode="External"/><Relationship Id="rId7" Type="http://schemas.openxmlformats.org/officeDocument/2006/relationships/endnotes" Target="endnotes.xml"/><Relationship Id="rId12" Type="http://schemas.openxmlformats.org/officeDocument/2006/relationships/image" Target="http://2.bp.blogspot.com/_h6Rnyooa-s4/S19wgnkuZBI/AAAAAAAAAC0/BWOsIUKu_i4/s320/B_WOU1.jpg" TargetMode="External"/><Relationship Id="rId17" Type="http://schemas.openxmlformats.org/officeDocument/2006/relationships/image" Target="media/image8.emf"/><Relationship Id="rId25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s://en.wikipedia.org/wiki/Induction_moto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et.bme.hu/sites/default/files/oktatashirek/parkvektor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s://vet.bme.hu/sites/default/files/tantargyi_fajlok/sze%2C%202016/03/30%20-%2013%3A18/KVGH_Ch1%20ElMechElm%202016%20tavasz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yperlink" Target="https://qph.ec.quoracdn.net/main-qimg-2bd11901ce5362393e93c178b42dc083?convert_to_webp=true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EDDA4-CD4C-4481-B080-839B1069D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1349</TotalTime>
  <Pages>19</Pages>
  <Words>2175</Words>
  <Characters>12140</Characters>
  <Application>Microsoft Office Word</Application>
  <DocSecurity>0</DocSecurity>
  <Lines>758</Lines>
  <Paragraphs>715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Frekvenciaváltós aszinkron motoros hajtások vizsgálata</vt:lpstr>
    </vt:vector>
  </TitlesOfParts>
  <Manager>Dr. Számel László</Manager>
  <Company>Villamos Energetika Tanszék</Company>
  <LinksUpToDate>false</LinksUpToDate>
  <CharactersWithSpaces>13600</CharactersWithSpaces>
  <SharedDoc>false</SharedDoc>
  <HLinks>
    <vt:vector size="138" baseType="variant">
      <vt:variant>
        <vt:i4>2293851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153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3473444</vt:i4>
      </vt:variant>
      <vt:variant>
        <vt:i4>150</vt:i4>
      </vt:variant>
      <vt:variant>
        <vt:i4>0</vt:i4>
      </vt:variant>
      <vt:variant>
        <vt:i4>5</vt:i4>
      </vt:variant>
      <vt:variant>
        <vt:lpwstr>https://vet.bme.hu/sites/default/files/tantargyi_fajlok/sze%2C 2016/03/30 - 13%3A18/KVGH_Ch1 ElMechElm 2016 tavasz.pdf</vt:lpwstr>
      </vt:variant>
      <vt:variant>
        <vt:lpwstr/>
      </vt:variant>
      <vt:variant>
        <vt:i4>4194406</vt:i4>
      </vt:variant>
      <vt:variant>
        <vt:i4>147</vt:i4>
      </vt:variant>
      <vt:variant>
        <vt:i4>0</vt:i4>
      </vt:variant>
      <vt:variant>
        <vt:i4>5</vt:i4>
      </vt:variant>
      <vt:variant>
        <vt:lpwstr>https://vet.bme.hu/drupal/sites/default/files/tantargyi_fajlok/VillGepekKiegV10.pdf</vt:lpwstr>
      </vt:variant>
      <vt:variant>
        <vt:lpwstr/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_Toc468288002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_Toc468288001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_Toc468288000</vt:lpwstr>
      </vt:variant>
      <vt:variant>
        <vt:i4>1900605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_Toc468287999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_Toc468287998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_Toc468287997</vt:lpwstr>
      </vt:variant>
      <vt:variant>
        <vt:i4>1900605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_Toc468287996</vt:lpwstr>
      </vt:variant>
      <vt:variant>
        <vt:i4>1900605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_Toc468287995</vt:lpwstr>
      </vt:variant>
      <vt:variant>
        <vt:i4>1900605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_Toc468287994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_Toc468287993</vt:lpwstr>
      </vt:variant>
      <vt:variant>
        <vt:i4>1900605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_Toc468287992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_Toc468287991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_Toc468287990</vt:lpwstr>
      </vt:variant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_Toc468287989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_Toc468287988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_Toc468287987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_Toc468287986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_Toc468287985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_Toc468287984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Frekvenciaváltós aszinkron motoros hajtások vizsgálata</dc:title>
  <dc:subject>Villamos gépek</dc:subject>
  <dc:creator>Rácz Benedek György</dc:creator>
  <cp:keywords/>
  <dc:description>Diplomatervezés 1 (MSc)</dc:description>
  <cp:lastModifiedBy>Benedek Racz</cp:lastModifiedBy>
  <cp:revision>25</cp:revision>
  <cp:lastPrinted>2002-07-08T12:51:00Z</cp:lastPrinted>
  <dcterms:created xsi:type="dcterms:W3CDTF">2016-11-30T16:31:00Z</dcterms:created>
  <dcterms:modified xsi:type="dcterms:W3CDTF">2016-12-01T20:33:00Z</dcterms:modified>
</cp:coreProperties>
</file>